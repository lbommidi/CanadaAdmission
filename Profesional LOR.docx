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383" w:rsidRDefault="00160D42" w:rsidP="00965D17">
      <w:pPr>
        <w:pStyle w:val="Title"/>
      </w:pPr>
      <w:r w:rsidRPr="00160D42">
        <w:t>Kannapiran</w:t>
      </w:r>
      <w:r w:rsidR="00632DA7">
        <w:t>. R</w:t>
      </w:r>
    </w:p>
    <w:p w:rsidR="00965D17" w:rsidRDefault="00632DA7" w:rsidP="00965D17">
      <w:r>
        <w:t>F2 Sai Shraddha Flats, Plot no 16B, 5</w:t>
      </w:r>
      <w:r w:rsidRPr="00632DA7">
        <w:rPr>
          <w:vertAlign w:val="superscript"/>
        </w:rPr>
        <w:t>th</w:t>
      </w:r>
      <w:r>
        <w:t xml:space="preserve"> St, Sankarapuram, Sithalapakkam, Chennai - 600131</w:t>
      </w:r>
      <w:r w:rsidR="00965D17">
        <w:t> | </w:t>
      </w:r>
      <w:r>
        <w:t>+91-9940328019</w:t>
      </w:r>
      <w:r w:rsidR="00965D17">
        <w:t> | </w:t>
      </w:r>
      <w:r>
        <w:t>rkannapiran1986@gmail.com</w:t>
      </w:r>
    </w:p>
    <w:p w:rsidR="00965D17" w:rsidRDefault="004D4DAB" w:rsidP="00965D17">
      <w:pPr>
        <w:pStyle w:val="Date"/>
      </w:pPr>
      <w:sdt>
        <w:sdtPr>
          <w:alias w:val="Date:"/>
          <w:tag w:val="Date:"/>
          <w:id w:val="273684408"/>
          <w:placeholder>
            <w:docPart w:val="933BA0B16B5D495589E6D84490F87168"/>
          </w:placeholder>
          <w:temporary/>
          <w:showingPlcHdr/>
          <w15:appearance w15:val="hidden"/>
        </w:sdtPr>
        <w:sdtEndPr/>
        <w:sdtContent>
          <w:r w:rsidR="00965D17">
            <w:t>Date</w:t>
          </w:r>
        </w:sdtContent>
      </w:sdt>
      <w:r w:rsidR="00160D42">
        <w:t xml:space="preserve">: </w:t>
      </w:r>
    </w:p>
    <w:p w:rsidR="00160D42" w:rsidRPr="00160D42" w:rsidRDefault="00160D42" w:rsidP="00160D42">
      <w:pPr>
        <w:pStyle w:val="Address"/>
      </w:pPr>
      <w:r w:rsidRPr="00160D42">
        <w:t>To Admission Committee</w:t>
      </w:r>
      <w:r w:rsidRPr="00160D42">
        <w:t>,</w:t>
      </w:r>
    </w:p>
    <w:p w:rsidR="00160D42" w:rsidRDefault="00160D42" w:rsidP="0076387D">
      <w:pPr>
        <w:pStyle w:val="Address"/>
      </w:pPr>
      <w:r>
        <w:t>Royal Roads University,</w:t>
      </w:r>
    </w:p>
    <w:p w:rsidR="00160D42" w:rsidRDefault="00160D42" w:rsidP="00160D42">
      <w:pPr>
        <w:pStyle w:val="Address"/>
      </w:pPr>
      <w:r>
        <w:t>Colwood, British Columbia,Canada.</w:t>
      </w:r>
    </w:p>
    <w:p w:rsidR="00160D42" w:rsidRDefault="00160D42" w:rsidP="00160D42">
      <w:pPr>
        <w:pStyle w:val="Address"/>
      </w:pPr>
    </w:p>
    <w:p w:rsidR="00965D17" w:rsidRDefault="00965D17" w:rsidP="00160D42">
      <w:pPr>
        <w:pStyle w:val="Address"/>
      </w:pPr>
      <w:r w:rsidRPr="00160D42">
        <w:rPr>
          <w:b/>
        </w:rPr>
        <w:t xml:space="preserve">Dear </w:t>
      </w:r>
      <w:sdt>
        <w:sdtPr>
          <w:rPr>
            <w:color w:val="000000"/>
            <w:bdr w:val="none" w:sz="0" w:space="0" w:color="auto" w:frame="1"/>
          </w:rPr>
          <w:alias w:val="Recipient Name:"/>
          <w:tag w:val="Recipient Name:"/>
          <w:id w:val="1710682847"/>
          <w:placeholder>
            <w:docPart w:val="A0C57FDC13D24B55BA19469EEBAAAF5C"/>
          </w:placeholder>
          <w:dataBinding w:prefixMappings="xmlns:ns0='http://schemas.microsoft.com/office/2006/coverPageProps' " w:xpath="/ns0:CoverPageProperties[1]/ns0:CompanyFax[1]" w:storeItemID="{55AF091B-3C7A-41E3-B477-F2FDAA23CFDA}"/>
          <w15:appearance w15:val="hidden"/>
          <w:text w:multiLine="1"/>
        </w:sdtPr>
        <w:sdtContent>
          <w:r w:rsidR="00632DA7" w:rsidRPr="00632DA7">
            <w:rPr>
              <w:color w:val="000000"/>
              <w:bdr w:val="none" w:sz="0" w:space="0" w:color="auto" w:frame="1"/>
            </w:rPr>
            <w:t>Sir/Madam,</w:t>
          </w:r>
          <w:r w:rsidR="00632DA7" w:rsidRPr="00632DA7">
            <w:rPr>
              <w:color w:val="000000"/>
              <w:bdr w:val="none" w:sz="0" w:space="0" w:color="auto" w:frame="1"/>
            </w:rPr>
            <w:br/>
            <w:t>I am writing to you about Mrs. Lavanya, who has requested me to write a letter of recommendations on her behalf. Lavanya and I discussed her recent decision to pursue graduate study and I support her decision and strong desire to take her dedication and skill to next level.</w:t>
          </w:r>
          <w:r w:rsidR="00632DA7" w:rsidRPr="00632DA7">
            <w:rPr>
              <w:color w:val="000000"/>
              <w:bdr w:val="none" w:sz="0" w:space="0" w:color="auto" w:frame="1"/>
            </w:rPr>
            <w:br/>
          </w:r>
          <w:r w:rsidR="00632DA7" w:rsidRPr="00632DA7">
            <w:rPr>
              <w:color w:val="000000"/>
              <w:bdr w:val="none" w:sz="0" w:space="0" w:color="auto" w:frame="1"/>
            </w:rPr>
            <w:br/>
            <w:t>I have worked with Lavanya for one year. She has joined in our company as a Software Analyst and after completing her training and first level project, she joined in our project as a developer. In a short period of time she learned the technologies and all the requirements. Lavanya is an excellent problem solver, she handled critical situations by taking ownership of the tasks. In addition, she is an excellent communicator and has good skills and personality.</w:t>
          </w:r>
          <w:r w:rsidR="00632DA7" w:rsidRPr="00632DA7">
            <w:rPr>
              <w:color w:val="000000"/>
              <w:bdr w:val="none" w:sz="0" w:space="0" w:color="auto" w:frame="1"/>
            </w:rPr>
            <w:br/>
          </w:r>
          <w:r w:rsidR="00632DA7" w:rsidRPr="00632DA7">
            <w:rPr>
              <w:color w:val="000000"/>
              <w:bdr w:val="none" w:sz="0" w:space="0" w:color="auto" w:frame="1"/>
            </w:rPr>
            <w:br/>
            <w:t>While Lavanya’s leaving our company to attend your University is a loss to us. I have every confidence that Lavanya will thrive in your University. Lavanya is an intelligent, committed, and inquisitive individual. I believe that she be an asset to your program.</w:t>
          </w:r>
          <w:r w:rsidR="00632DA7" w:rsidRPr="00632DA7">
            <w:rPr>
              <w:color w:val="000000"/>
              <w:bdr w:val="none" w:sz="0" w:space="0" w:color="auto" w:frame="1"/>
            </w:rPr>
            <w:br/>
          </w:r>
          <w:r w:rsidR="00632DA7" w:rsidRPr="00632DA7">
            <w:rPr>
              <w:color w:val="000000"/>
              <w:bdr w:val="none" w:sz="0" w:space="0" w:color="auto" w:frame="1"/>
            </w:rPr>
            <w:br/>
            <w:t>Feel free to contact me if you require further information</w:t>
          </w:r>
          <w:r w:rsidR="00632DA7">
            <w:rPr>
              <w:color w:val="000000"/>
              <w:bdr w:val="none" w:sz="0" w:space="0" w:color="auto" w:frame="1"/>
            </w:rPr>
            <w:t>.</w:t>
          </w:r>
          <w:r w:rsidR="002339E6">
            <w:rPr>
              <w:color w:val="000000"/>
              <w:bdr w:val="none" w:sz="0" w:space="0" w:color="auto" w:frame="1"/>
            </w:rPr>
            <w:br/>
          </w:r>
          <w:r w:rsidR="002339E6">
            <w:rPr>
              <w:color w:val="000000"/>
              <w:bdr w:val="none" w:sz="0" w:space="0" w:color="auto" w:frame="1"/>
            </w:rPr>
            <w:br/>
          </w:r>
          <w:r w:rsidR="002339E6">
            <w:rPr>
              <w:color w:val="000000"/>
              <w:bdr w:val="none" w:sz="0" w:space="0" w:color="auto" w:frame="1"/>
            </w:rPr>
            <w:br/>
          </w:r>
          <w:r w:rsidR="002339E6">
            <w:rPr>
              <w:color w:val="000000"/>
              <w:bdr w:val="none" w:sz="0" w:space="0" w:color="auto" w:frame="1"/>
            </w:rPr>
            <w:br/>
          </w:r>
          <w:r w:rsidR="002339E6">
            <w:rPr>
              <w:color w:val="000000"/>
              <w:bdr w:val="none" w:sz="0" w:space="0" w:color="auto" w:frame="1"/>
            </w:rPr>
            <w:br/>
          </w:r>
          <w:r w:rsidR="002339E6">
            <w:rPr>
              <w:color w:val="000000"/>
              <w:bdr w:val="none" w:sz="0" w:space="0" w:color="auto" w:frame="1"/>
            </w:rPr>
            <w:br/>
          </w:r>
        </w:sdtContent>
      </w:sdt>
    </w:p>
    <w:p w:rsidR="00302A2C" w:rsidRDefault="004D4DAB" w:rsidP="00632DA7">
      <w:pPr>
        <w:pStyle w:val="Date"/>
        <w:spacing w:before="100" w:beforeAutospacing="1"/>
      </w:pPr>
      <w:sdt>
        <w:sdtPr>
          <w:alias w:val="Sincerely:"/>
          <w:tag w:val="Sincerely:"/>
          <w:id w:val="-1406294513"/>
          <w:placeholder>
            <w:docPart w:val="0A9521F3FECA4AD593CF3E1E7E1CEC6F"/>
          </w:placeholder>
          <w:temporary/>
          <w:showingPlcHdr/>
          <w15:appearance w15:val="hidden"/>
        </w:sdtPr>
        <w:sdtEndPr/>
        <w:sdtContent>
          <w:r w:rsidR="000D5AB1">
            <w:t>Sincerely</w:t>
          </w:r>
        </w:sdtContent>
      </w:sdt>
      <w:r w:rsidR="00D27CC9">
        <w:t>,</w:t>
      </w:r>
    </w:p>
    <w:p w:rsidR="00632DA7" w:rsidRPr="00632DA7" w:rsidRDefault="00D27CC9" w:rsidP="00632DA7">
      <w:pPr>
        <w:pStyle w:val="Date"/>
        <w:rPr>
          <w:b w:val="0"/>
          <w:bCs w:val="0"/>
          <w:color w:val="000000"/>
          <w:bdr w:val="none" w:sz="0" w:space="0" w:color="auto" w:frame="1"/>
        </w:rPr>
      </w:pPr>
      <w:r w:rsidRPr="00632DA7">
        <w:rPr>
          <w:b w:val="0"/>
          <w:bCs w:val="0"/>
          <w:color w:val="000000"/>
          <w:bdr w:val="none" w:sz="0" w:space="0" w:color="auto" w:frame="1"/>
        </w:rPr>
        <w:t>Kannapiran</w:t>
      </w:r>
      <w:r w:rsidR="00632DA7" w:rsidRPr="00632DA7">
        <w:rPr>
          <w:b w:val="0"/>
          <w:bCs w:val="0"/>
          <w:color w:val="000000"/>
          <w:bdr w:val="none" w:sz="0" w:space="0" w:color="auto" w:frame="1"/>
        </w:rPr>
        <w:t>. R</w:t>
      </w:r>
    </w:p>
    <w:p w:rsidR="00632DA7" w:rsidRPr="00632DA7" w:rsidRDefault="00632DA7" w:rsidP="00632DA7">
      <w:pPr>
        <w:pStyle w:val="Date"/>
        <w:rPr>
          <w:b w:val="0"/>
          <w:bCs w:val="0"/>
          <w:color w:val="000000"/>
          <w:bdr w:val="none" w:sz="0" w:space="0" w:color="auto" w:frame="1"/>
        </w:rPr>
      </w:pPr>
      <w:r w:rsidRPr="00632DA7">
        <w:rPr>
          <w:b w:val="0"/>
          <w:bCs w:val="0"/>
          <w:color w:val="000000"/>
          <w:bdr w:val="none" w:sz="0" w:space="0" w:color="auto" w:frame="1"/>
        </w:rPr>
        <w:t>Senior Consultant,</w:t>
      </w:r>
    </w:p>
    <w:p w:rsidR="00632DA7" w:rsidRPr="00632DA7" w:rsidRDefault="00632DA7" w:rsidP="00632DA7">
      <w:pPr>
        <w:pStyle w:val="Date"/>
        <w:rPr>
          <w:b w:val="0"/>
          <w:bCs w:val="0"/>
          <w:color w:val="000000"/>
          <w:bdr w:val="none" w:sz="0" w:space="0" w:color="auto" w:frame="1"/>
        </w:rPr>
      </w:pPr>
      <w:r w:rsidRPr="00632DA7">
        <w:rPr>
          <w:b w:val="0"/>
          <w:bCs w:val="0"/>
          <w:color w:val="000000"/>
          <w:bdr w:val="none" w:sz="0" w:space="0" w:color="auto" w:frame="1"/>
        </w:rPr>
        <w:t>Capgemini India Private Limited.</w:t>
      </w:r>
    </w:p>
    <w:p w:rsidR="00D27CC9" w:rsidRPr="00D27CC9" w:rsidRDefault="00D27CC9" w:rsidP="00D27CC9">
      <w:pPr>
        <w:pStyle w:val="Date"/>
      </w:pPr>
    </w:p>
    <w:sectPr w:rsidR="00D27CC9" w:rsidRPr="00D27CC9" w:rsidSect="00673C35">
      <w:footerReference w:type="default" r:id="rId8"/>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DAB" w:rsidRDefault="004D4DAB">
      <w:pPr>
        <w:spacing w:after="0"/>
      </w:pPr>
      <w:r>
        <w:separator/>
      </w:r>
    </w:p>
  </w:endnote>
  <w:endnote w:type="continuationSeparator" w:id="0">
    <w:p w:rsidR="004D4DAB" w:rsidRDefault="004D4D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C8B" w:rsidRDefault="000D5AB1">
    <w:pPr>
      <w:pStyle w:val="Footer"/>
    </w:pPr>
    <w:r>
      <w:t xml:space="preserve">Page </w:t>
    </w:r>
    <w:r>
      <w:fldChar w:fldCharType="begin"/>
    </w:r>
    <w:r>
      <w:instrText xml:space="preserve"> PAGE   \* MERGEFORMAT </w:instrText>
    </w:r>
    <w:r>
      <w:fldChar w:fldCharType="separate"/>
    </w:r>
    <w:r w:rsidR="0076387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DAB" w:rsidRDefault="004D4DAB">
      <w:pPr>
        <w:spacing w:after="0"/>
      </w:pPr>
      <w:r>
        <w:separator/>
      </w:r>
    </w:p>
  </w:footnote>
  <w:footnote w:type="continuationSeparator" w:id="0">
    <w:p w:rsidR="004D4DAB" w:rsidRDefault="004D4D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D42"/>
    <w:rsid w:val="000D5AB1"/>
    <w:rsid w:val="00160D42"/>
    <w:rsid w:val="002045EB"/>
    <w:rsid w:val="002339E6"/>
    <w:rsid w:val="00293B83"/>
    <w:rsid w:val="00302A2C"/>
    <w:rsid w:val="0035737C"/>
    <w:rsid w:val="00381669"/>
    <w:rsid w:val="004D4DAB"/>
    <w:rsid w:val="0052105A"/>
    <w:rsid w:val="00632DA7"/>
    <w:rsid w:val="00673C35"/>
    <w:rsid w:val="006A3CE7"/>
    <w:rsid w:val="0076387D"/>
    <w:rsid w:val="00852FAC"/>
    <w:rsid w:val="008F15C5"/>
    <w:rsid w:val="00965D17"/>
    <w:rsid w:val="00A27383"/>
    <w:rsid w:val="00A736B0"/>
    <w:rsid w:val="00C83E3C"/>
    <w:rsid w:val="00D02A74"/>
    <w:rsid w:val="00D27CC9"/>
    <w:rsid w:val="00D905F1"/>
    <w:rsid w:val="00DF5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5008B"/>
  <w15:chartTrackingRefBased/>
  <w15:docId w15:val="{7D1981C4-2D96-4698-AA86-32DC10399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semiHidden/>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ommidi\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33BA0B16B5D495589E6D84490F87168"/>
        <w:category>
          <w:name w:val="General"/>
          <w:gallery w:val="placeholder"/>
        </w:category>
        <w:types>
          <w:type w:val="bbPlcHdr"/>
        </w:types>
        <w:behaviors>
          <w:behavior w:val="content"/>
        </w:behaviors>
        <w:guid w:val="{47281C04-AA60-4865-AFBD-DAFD8B9940C7}"/>
      </w:docPartPr>
      <w:docPartBody>
        <w:p w:rsidR="00000000" w:rsidRDefault="00BD24A2">
          <w:pPr>
            <w:pStyle w:val="933BA0B16B5D495589E6D84490F87168"/>
          </w:pPr>
          <w:r>
            <w:t>Date</w:t>
          </w:r>
        </w:p>
      </w:docPartBody>
    </w:docPart>
    <w:docPart>
      <w:docPartPr>
        <w:name w:val="A0C57FDC13D24B55BA19469EEBAAAF5C"/>
        <w:category>
          <w:name w:val="General"/>
          <w:gallery w:val="placeholder"/>
        </w:category>
        <w:types>
          <w:type w:val="bbPlcHdr"/>
        </w:types>
        <w:behaviors>
          <w:behavior w:val="content"/>
        </w:behaviors>
        <w:guid w:val="{9EF061B9-16FB-44F9-8850-AB83F665C579}"/>
      </w:docPartPr>
      <w:docPartBody>
        <w:p w:rsidR="00000000" w:rsidRDefault="00BD24A2">
          <w:pPr>
            <w:pStyle w:val="A0C57FDC13D24B55BA19469EEBAAAF5C"/>
          </w:pPr>
          <w:r>
            <w:t>Recipient Name</w:t>
          </w:r>
        </w:p>
      </w:docPartBody>
    </w:docPart>
    <w:docPart>
      <w:docPartPr>
        <w:name w:val="0A9521F3FECA4AD593CF3E1E7E1CEC6F"/>
        <w:category>
          <w:name w:val="General"/>
          <w:gallery w:val="placeholder"/>
        </w:category>
        <w:types>
          <w:type w:val="bbPlcHdr"/>
        </w:types>
        <w:behaviors>
          <w:behavior w:val="content"/>
        </w:behaviors>
        <w:guid w:val="{03154820-8886-4D36-A2E2-FB5FA4579361}"/>
      </w:docPartPr>
      <w:docPartBody>
        <w:p w:rsidR="00000000" w:rsidRDefault="00BD24A2">
          <w:pPr>
            <w:pStyle w:val="0A9521F3FECA4AD593CF3E1E7E1CEC6F"/>
          </w:pPr>
          <w:r>
            <w:t>Sincerely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4A2"/>
    <w:rsid w:val="00BD2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183E4305E148C09A3FCF77857E8CC7">
    <w:name w:val="28183E4305E148C09A3FCF77857E8CC7"/>
  </w:style>
  <w:style w:type="paragraph" w:customStyle="1" w:styleId="FDD52458DA2D49C6BB338A3BE0E8EF1B">
    <w:name w:val="FDD52458DA2D49C6BB338A3BE0E8EF1B"/>
  </w:style>
  <w:style w:type="paragraph" w:customStyle="1" w:styleId="29DA3F06684D498385C9664CE66C13B6">
    <w:name w:val="29DA3F06684D498385C9664CE66C13B6"/>
  </w:style>
  <w:style w:type="paragraph" w:customStyle="1" w:styleId="DDBA7ECB7B6B44509DACEE7DEF7472BF">
    <w:name w:val="DDBA7ECB7B6B44509DACEE7DEF7472BF"/>
  </w:style>
  <w:style w:type="paragraph" w:customStyle="1" w:styleId="933BA0B16B5D495589E6D84490F87168">
    <w:name w:val="933BA0B16B5D495589E6D84490F87168"/>
  </w:style>
  <w:style w:type="paragraph" w:customStyle="1" w:styleId="62BA08F71E9349FCB25F641C7EE6E4E3">
    <w:name w:val="62BA08F71E9349FCB25F641C7EE6E4E3"/>
  </w:style>
  <w:style w:type="paragraph" w:customStyle="1" w:styleId="7672BCB33ADD46C887D75398549C6ECA">
    <w:name w:val="7672BCB33ADD46C887D75398549C6ECA"/>
  </w:style>
  <w:style w:type="paragraph" w:customStyle="1" w:styleId="5CAA842FAAF24BE0AE0CC2F758F44715">
    <w:name w:val="5CAA842FAAF24BE0AE0CC2F758F44715"/>
  </w:style>
  <w:style w:type="paragraph" w:customStyle="1" w:styleId="46ADDDB1274843C7B2DFBA668B097186">
    <w:name w:val="46ADDDB1274843C7B2DFBA668B097186"/>
  </w:style>
  <w:style w:type="paragraph" w:customStyle="1" w:styleId="A0C57FDC13D24B55BA19469EEBAAAF5C">
    <w:name w:val="A0C57FDC13D24B55BA19469EEBAAAF5C"/>
  </w:style>
  <w:style w:type="paragraph" w:customStyle="1" w:styleId="10155D602A5246778AA3F6E6BD609960">
    <w:name w:val="10155D602A5246778AA3F6E6BD609960"/>
  </w:style>
  <w:style w:type="paragraph" w:customStyle="1" w:styleId="0A9521F3FECA4AD593CF3E1E7E1CEC6F">
    <w:name w:val="0A9521F3FECA4AD593CF3E1E7E1CEC6F"/>
  </w:style>
  <w:style w:type="paragraph" w:customStyle="1" w:styleId="BB3A58453C7541EF8BD13B557B4FE342">
    <w:name w:val="BB3A58453C7541EF8BD13B557B4FE3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Sir/Madam,
I am writing to you about Mrs. Lavanya, who has requested me to write a letter of recommendations on her behalf. Lavanya and I discussed her recent decision to pursue graduate study and I support her decision and strong desire to take her dedication and skill to next level.
I have worked with Lavanya for one year. She has joined in our company as a Software Analyst and after completing her training and first level project, she joined in our project as a developer. In a short period of time she learned the technologies and all the requirements. Lavanya is an excellent problem solver, she handled critical situations by taking ownership of the tasks. In addition, she is an excellent communicator and has good skills and personality.
While Lavanya’s leaving our company to attend your University is a loss to us. I have every confidence that Lavanya will thrive in your University. Lavanya is an intelligent, committed, and inquisitive individual. I believe that she be an asset to your program.
Feel free to contact me if you require further information.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Template>
  <TotalTime>37</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Lavanya Bommidi</dc:creator>
  <cp:keywords/>
  <dc:description/>
  <cp:lastModifiedBy>Bommidi, Lavanya (GE Renewable Energy, Non-GE)</cp:lastModifiedBy>
  <cp:revision>3</cp:revision>
  <dcterms:created xsi:type="dcterms:W3CDTF">2018-12-18T06:25:00Z</dcterms:created>
  <dcterms:modified xsi:type="dcterms:W3CDTF">2018-12-18T07:03:00Z</dcterms:modified>
</cp:coreProperties>
</file>